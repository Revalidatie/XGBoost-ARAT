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51" w:tblpY="18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4"/>
        <w:gridCol w:w="3984"/>
        <w:gridCol w:w="3984"/>
      </w:tblGrid>
      <w:tr w:rsidR="00335784" w14:paraId="2A770BA3" w14:textId="6DFF2E1B" w:rsidTr="00335784">
        <w:trPr>
          <w:trHeight w:val="379"/>
        </w:trPr>
        <w:tc>
          <w:tcPr>
            <w:tcW w:w="3969" w:type="dxa"/>
          </w:tcPr>
          <w:p w14:paraId="026A9E95" w14:textId="77777777" w:rsidR="00335784" w:rsidRPr="00335784" w:rsidRDefault="00335784" w:rsidP="00671BDF">
            <w:pPr>
              <w:jc w:val="center"/>
              <w:rPr>
                <w:b/>
                <w:bCs/>
              </w:rPr>
            </w:pPr>
            <w:r w:rsidRPr="00335784">
              <w:rPr>
                <w:b/>
                <w:bCs/>
              </w:rPr>
              <w:t>Ontwerp A</w:t>
            </w:r>
          </w:p>
        </w:tc>
        <w:tc>
          <w:tcPr>
            <w:tcW w:w="3969" w:type="dxa"/>
          </w:tcPr>
          <w:p w14:paraId="4F527C4A" w14:textId="77777777" w:rsidR="00335784" w:rsidRPr="00335784" w:rsidRDefault="00335784" w:rsidP="00671BDF">
            <w:pPr>
              <w:jc w:val="center"/>
              <w:rPr>
                <w:b/>
                <w:bCs/>
              </w:rPr>
            </w:pPr>
            <w:r w:rsidRPr="00335784">
              <w:rPr>
                <w:b/>
                <w:bCs/>
              </w:rPr>
              <w:t>Ontwerp B</w:t>
            </w:r>
          </w:p>
        </w:tc>
        <w:tc>
          <w:tcPr>
            <w:tcW w:w="3969" w:type="dxa"/>
          </w:tcPr>
          <w:p w14:paraId="7198C348" w14:textId="5936ACED" w:rsidR="00335784" w:rsidRPr="00335784" w:rsidRDefault="00335784" w:rsidP="00671BDF">
            <w:pPr>
              <w:jc w:val="center"/>
              <w:rPr>
                <w:b/>
                <w:bCs/>
              </w:rPr>
            </w:pPr>
            <w:r w:rsidRPr="00335784">
              <w:rPr>
                <w:b/>
                <w:bCs/>
              </w:rPr>
              <w:t>Ontwerp C</w:t>
            </w:r>
          </w:p>
        </w:tc>
      </w:tr>
      <w:tr w:rsidR="00335784" w14:paraId="672F07FF" w14:textId="0C889C91" w:rsidTr="00335784">
        <w:trPr>
          <w:trHeight w:val="3426"/>
        </w:trPr>
        <w:tc>
          <w:tcPr>
            <w:tcW w:w="3969" w:type="dxa"/>
          </w:tcPr>
          <w:p w14:paraId="34063426" w14:textId="13591B8F" w:rsidR="00335784" w:rsidRDefault="00335784" w:rsidP="00671BDF">
            <w:r>
              <w:rPr>
                <w:noProof/>
              </w:rPr>
              <w:drawing>
                <wp:inline distT="0" distB="0" distL="0" distR="0" wp14:anchorId="5C82EAE1" wp14:editId="2BF6814B">
                  <wp:extent cx="2423334" cy="1722474"/>
                  <wp:effectExtent l="0" t="0" r="0" b="0"/>
                  <wp:docPr id="1" name="Picture 1" descr="A graph with numbers an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graph with numbers and lines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227" cy="1743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D0B57AA" w14:textId="75060145" w:rsidR="00335784" w:rsidRDefault="00335784" w:rsidP="00671BDF">
            <w:r>
              <w:rPr>
                <w:noProof/>
              </w:rPr>
              <w:drawing>
                <wp:inline distT="0" distB="0" distL="0" distR="0" wp14:anchorId="026BB0C0" wp14:editId="22D3A1E5">
                  <wp:extent cx="2453227" cy="1726245"/>
                  <wp:effectExtent l="0" t="0" r="4445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227" cy="172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FEB2071" w14:textId="5A2FEE9C" w:rsidR="00335784" w:rsidRDefault="00335784" w:rsidP="00671BDF">
            <w:r>
              <w:rPr>
                <w:noProof/>
              </w:rPr>
              <w:drawing>
                <wp:inline distT="0" distB="0" distL="0" distR="0" wp14:anchorId="7BE1C616" wp14:editId="5B568FB3">
                  <wp:extent cx="2453227" cy="1701496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227" cy="1701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784" w14:paraId="1335751C" w14:textId="2A4890FA" w:rsidTr="00335784">
        <w:trPr>
          <w:trHeight w:val="3426"/>
        </w:trPr>
        <w:tc>
          <w:tcPr>
            <w:tcW w:w="3969" w:type="dxa"/>
          </w:tcPr>
          <w:p w14:paraId="1252A991" w14:textId="032B8F10" w:rsidR="00335784" w:rsidRDefault="00335784" w:rsidP="00671BDF">
            <w:r>
              <w:rPr>
                <w:noProof/>
              </w:rPr>
              <w:drawing>
                <wp:inline distT="0" distB="0" distL="0" distR="0" wp14:anchorId="391C0DB6" wp14:editId="012DF682">
                  <wp:extent cx="2452825" cy="1743721"/>
                  <wp:effectExtent l="0" t="0" r="508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825" cy="1743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083FD0AF" w14:textId="1DEC90FA" w:rsidR="00335784" w:rsidRDefault="00335784" w:rsidP="00671BDF">
            <w:r>
              <w:rPr>
                <w:noProof/>
              </w:rPr>
              <w:drawing>
                <wp:inline distT="0" distB="0" distL="0" distR="0" wp14:anchorId="17829606" wp14:editId="77187ADA">
                  <wp:extent cx="2453227" cy="1739658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227" cy="1739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3CEE9F76" w14:textId="1F14D778" w:rsidR="00335784" w:rsidRDefault="00335784" w:rsidP="00671BDF">
            <w:r>
              <w:rPr>
                <w:noProof/>
              </w:rPr>
              <w:drawing>
                <wp:inline distT="0" distB="0" distL="0" distR="0" wp14:anchorId="7D9AD90D" wp14:editId="476E8CB3">
                  <wp:extent cx="2453227" cy="1702955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227" cy="170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784" w14:paraId="50089F5C" w14:textId="29684723" w:rsidTr="00335784">
        <w:trPr>
          <w:trHeight w:val="3426"/>
        </w:trPr>
        <w:tc>
          <w:tcPr>
            <w:tcW w:w="3969" w:type="dxa"/>
          </w:tcPr>
          <w:p w14:paraId="04DA7B1B" w14:textId="63CD158E" w:rsidR="00335784" w:rsidRDefault="00335784" w:rsidP="00671BDF">
            <w:r>
              <w:rPr>
                <w:noProof/>
              </w:rPr>
              <w:drawing>
                <wp:inline distT="0" distB="0" distL="0" distR="0" wp14:anchorId="4DC0D2FC" wp14:editId="217CAFBC">
                  <wp:extent cx="2453227" cy="1738825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227" cy="173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4CB17CAC" w14:textId="5ED80BDA" w:rsidR="00335784" w:rsidRDefault="00335784" w:rsidP="00671BDF">
            <w:r>
              <w:rPr>
                <w:noProof/>
              </w:rPr>
              <w:drawing>
                <wp:inline distT="0" distB="0" distL="0" distR="0" wp14:anchorId="214BA29B" wp14:editId="7A72CF03">
                  <wp:extent cx="2453227" cy="1735964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227" cy="1735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207DD851" w14:textId="78759B1F" w:rsidR="00335784" w:rsidRDefault="00335784" w:rsidP="00671BDF">
            <w:r>
              <w:rPr>
                <w:noProof/>
              </w:rPr>
              <w:drawing>
                <wp:inline distT="0" distB="0" distL="0" distR="0" wp14:anchorId="52CCE51A" wp14:editId="2C48A871">
                  <wp:extent cx="2453227" cy="1697030"/>
                  <wp:effectExtent l="0" t="0" r="444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227" cy="169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E864F" w14:textId="27EF458F" w:rsidR="00691794" w:rsidRDefault="00691794"/>
    <w:sectPr w:rsidR="00691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F0BAF" w14:textId="77777777" w:rsidR="00057AAE" w:rsidRDefault="00057AAE" w:rsidP="00512DD1">
      <w:r>
        <w:separator/>
      </w:r>
    </w:p>
  </w:endnote>
  <w:endnote w:type="continuationSeparator" w:id="0">
    <w:p w14:paraId="79925A1C" w14:textId="77777777" w:rsidR="00057AAE" w:rsidRDefault="00057AAE" w:rsidP="00512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E34D1" w14:textId="77777777" w:rsidR="00057AAE" w:rsidRDefault="00057AAE" w:rsidP="00512DD1">
      <w:r>
        <w:separator/>
      </w:r>
    </w:p>
  </w:footnote>
  <w:footnote w:type="continuationSeparator" w:id="0">
    <w:p w14:paraId="34CA0EAB" w14:textId="77777777" w:rsidR="00057AAE" w:rsidRDefault="00057AAE" w:rsidP="00512D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D5"/>
    <w:rsid w:val="00057AAE"/>
    <w:rsid w:val="00210C8D"/>
    <w:rsid w:val="002C1A2C"/>
    <w:rsid w:val="00331CF2"/>
    <w:rsid w:val="00335784"/>
    <w:rsid w:val="00341184"/>
    <w:rsid w:val="00463EA8"/>
    <w:rsid w:val="0046468E"/>
    <w:rsid w:val="00512DD1"/>
    <w:rsid w:val="00533815"/>
    <w:rsid w:val="00671BDF"/>
    <w:rsid w:val="00691794"/>
    <w:rsid w:val="007F302D"/>
    <w:rsid w:val="00951547"/>
    <w:rsid w:val="00B55708"/>
    <w:rsid w:val="00C967D5"/>
    <w:rsid w:val="00CC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B1DE4F"/>
  <w15:chartTrackingRefBased/>
  <w15:docId w15:val="{BA54F34F-1F9F-4F63-860E-2AC170CF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el Erasmus MC"/>
    <w:basedOn w:val="TableNormal"/>
    <w:uiPriority w:val="39"/>
    <w:rsid w:val="0046468E"/>
    <w:rPr>
      <w:rFonts w:ascii="Arial" w:hAnsi="Arial"/>
    </w:rPr>
    <w:tblPr>
      <w:tblBorders>
        <w:top w:val="single" w:sz="4" w:space="0" w:color="89D4F1"/>
        <w:left w:val="single" w:sz="4" w:space="0" w:color="89D4F1"/>
        <w:bottom w:val="single" w:sz="4" w:space="0" w:color="89D4F1"/>
        <w:right w:val="single" w:sz="4" w:space="0" w:color="89D4F1"/>
        <w:insideH w:val="single" w:sz="4" w:space="0" w:color="89D4F1"/>
        <w:insideV w:val="single" w:sz="4" w:space="0" w:color="89D4F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styleId="ListTable6Colorful-Accent2">
    <w:name w:val="List Table 6 Colorful Accent 2"/>
    <w:basedOn w:val="TableNormal"/>
    <w:uiPriority w:val="51"/>
    <w:rsid w:val="00CC55D4"/>
    <w:rPr>
      <w:rFonts w:ascii="Times New Roman" w:eastAsia="Times New Roman" w:hAnsi="Times New Roman" w:cs="Times New Roman"/>
      <w:color w:val="C45911" w:themeColor="accent2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12DD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DD1"/>
  </w:style>
  <w:style w:type="paragraph" w:styleId="Footer">
    <w:name w:val="footer"/>
    <w:basedOn w:val="Normal"/>
    <w:link w:val="FooterChar"/>
    <w:uiPriority w:val="99"/>
    <w:unhideWhenUsed/>
    <w:rsid w:val="00512DD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89035\AppData\Local\Temp\Templafy\WordVsto\oumyc3ph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TemplateConfiguration><![CDATA[{"elementsMetadata":[],"transformationConfigurations":[],"templateName":"Blanco_Word_doc","templateDescription":"","enableDocumentContentUpdater":false,"version":"2.0"}]]></TemplafyTemplateConfiguration>
</file>

<file path=customXml/item2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88410EE0-F98B-4058-BA2A-4A6D59726E27}">
  <ds:schemaRefs/>
</ds:datastoreItem>
</file>

<file path=customXml/itemProps2.xml><?xml version="1.0" encoding="utf-8"?>
<ds:datastoreItem xmlns:ds="http://schemas.openxmlformats.org/officeDocument/2006/customXml" ds:itemID="{9A32F8E7-CF5B-439E-A7AE-FB42C17106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oumyc3ph</Template>
  <TotalTime>8</TotalTime>
  <Pages>1</Pages>
  <Words>10</Words>
  <Characters>43</Characters>
  <Application>Microsoft Office Word</Application>
  <DocSecurity>0</DocSecurity>
  <Lines>21</Lines>
  <Paragraphs>5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G.J. van der Gun</dc:creator>
  <cp:keywords/>
  <dc:description/>
  <cp:lastModifiedBy>Govert van der Gun</cp:lastModifiedBy>
  <cp:revision>3</cp:revision>
  <dcterms:created xsi:type="dcterms:W3CDTF">2024-07-15T11:59:00Z</dcterms:created>
  <dcterms:modified xsi:type="dcterms:W3CDTF">2024-07-16T12:23:00Z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dc6714-9f23-4030-b547-8c94b19e0b7a_Enabled">
    <vt:lpwstr>true</vt:lpwstr>
  </property>
  <property fmtid="{D5CDD505-2E9C-101B-9397-08002B2CF9AE}" pid="3" name="MSIP_Label_f5dc6714-9f23-4030-b547-8c94b19e0b7a_SetDate">
    <vt:lpwstr>2022-11-25T13:09:38Z</vt:lpwstr>
  </property>
  <property fmtid="{D5CDD505-2E9C-101B-9397-08002B2CF9AE}" pid="4" name="MSIP_Label_f5dc6714-9f23-4030-b547-8c94b19e0b7a_Method">
    <vt:lpwstr>Standard</vt:lpwstr>
  </property>
  <property fmtid="{D5CDD505-2E9C-101B-9397-08002B2CF9AE}" pid="5" name="MSIP_Label_f5dc6714-9f23-4030-b547-8c94b19e0b7a_Name">
    <vt:lpwstr>Internal Information (R3)</vt:lpwstr>
  </property>
  <property fmtid="{D5CDD505-2E9C-101B-9397-08002B2CF9AE}" pid="6" name="MSIP_Label_f5dc6714-9f23-4030-b547-8c94b19e0b7a_SiteId">
    <vt:lpwstr>acbd4e6b-e845-4677-853c-a8d24faf3655</vt:lpwstr>
  </property>
  <property fmtid="{D5CDD505-2E9C-101B-9397-08002B2CF9AE}" pid="7" name="MSIP_Label_f5dc6714-9f23-4030-b547-8c94b19e0b7a_ActionId">
    <vt:lpwstr>f08f2f8c-0ac0-4afb-bb12-d8b14412b7fc</vt:lpwstr>
  </property>
  <property fmtid="{D5CDD505-2E9C-101B-9397-08002B2CF9AE}" pid="8" name="MSIP_Label_f5dc6714-9f23-4030-b547-8c94b19e0b7a_ContentBits">
    <vt:lpwstr>0</vt:lpwstr>
  </property>
  <property fmtid="{D5CDD505-2E9C-101B-9397-08002B2CF9AE}" pid="9" name="TemplafyTenantId">
    <vt:lpwstr>erasmusmc</vt:lpwstr>
  </property>
  <property fmtid="{D5CDD505-2E9C-101B-9397-08002B2CF9AE}" pid="10" name="TemplafyTemplateId">
    <vt:lpwstr>856153146742276928</vt:lpwstr>
  </property>
  <property fmtid="{D5CDD505-2E9C-101B-9397-08002B2CF9AE}" pid="11" name="TemplafyUserProfileId">
    <vt:lpwstr>729830093508837458</vt:lpwstr>
  </property>
  <property fmtid="{D5CDD505-2E9C-101B-9397-08002B2CF9AE}" pid="12" name="TemplafyFromBlank">
    <vt:bool>true</vt:bool>
  </property>
  <property fmtid="{D5CDD505-2E9C-101B-9397-08002B2CF9AE}" pid="13" name="GrammarlyDocumentId">
    <vt:lpwstr>cf4e730b-4593-4248-8e0d-74534ac46c2a</vt:lpwstr>
  </property>
</Properties>
</file>